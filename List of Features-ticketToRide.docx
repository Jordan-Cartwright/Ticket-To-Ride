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D09" w:rsidRDefault="007D00B3">
      <w:pPr>
        <w:rPr>
          <w:sz w:val="28"/>
          <w:szCs w:val="28"/>
        </w:rPr>
      </w:pPr>
      <w:r>
        <w:rPr>
          <w:sz w:val="28"/>
          <w:szCs w:val="28"/>
        </w:rPr>
        <w:t>List of Features</w:t>
      </w:r>
    </w:p>
    <w:p w:rsidR="007D00B3" w:rsidRDefault="007D00B3">
      <w:pPr>
        <w:rPr>
          <w:sz w:val="28"/>
          <w:szCs w:val="28"/>
        </w:rPr>
      </w:pPr>
    </w:p>
    <w:p w:rsidR="007D00B3" w:rsidRDefault="007D00B3" w:rsidP="00CD240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Main menu screen – allows a user to view the rules, play the game or quit the game</w:t>
      </w:r>
    </w:p>
    <w:p w:rsidR="007D00B3" w:rsidRDefault="007D00B3" w:rsidP="00CD240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Rules – allows the user to view a rules screen with multiple pages </w:t>
      </w:r>
    </w:p>
    <w:p w:rsidR="000643D5" w:rsidRDefault="000643D5" w:rsidP="00CD240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Play game – when clicked allows a user to select the number of players</w:t>
      </w:r>
    </w:p>
    <w:p w:rsidR="000643D5" w:rsidRDefault="000643D5" w:rsidP="00CD240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Select name and color – allows the user to name the desired number of players and select their desired color </w:t>
      </w:r>
    </w:p>
    <w:p w:rsidR="000643D5" w:rsidRDefault="000643D5" w:rsidP="00CD240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Initial route selection – has the players select at least three destination cards </w:t>
      </w:r>
    </w:p>
    <w:p w:rsidR="00DF2403" w:rsidRDefault="00DF2403" w:rsidP="00CD240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In game rules – allows the players to see the rules at any time</w:t>
      </w:r>
    </w:p>
    <w:p w:rsidR="00DF2403" w:rsidRDefault="00DF2403" w:rsidP="00CD240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View Technology – allows each individual player see the technology cards they possess in a popup </w:t>
      </w:r>
    </w:p>
    <w:p w:rsidR="00DF2403" w:rsidRDefault="00DF2403" w:rsidP="00CD240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Buy Technology – allows players to buy any technology in the game</w:t>
      </w:r>
    </w:p>
    <w:p w:rsidR="00DF2403" w:rsidRDefault="00DF2403" w:rsidP="00CD240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View Destinations – popup that shows the player the destination cards that they possess</w:t>
      </w:r>
    </w:p>
    <w:p w:rsidR="00DF2403" w:rsidRDefault="00DF2403" w:rsidP="00CD240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Destination card deck – when clicked allows a user to select a minimum of one destination card or cards to add to their hand</w:t>
      </w:r>
    </w:p>
    <w:p w:rsidR="00DF2403" w:rsidRDefault="00DF2403" w:rsidP="00CD240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Train card deck – when clicked automatically draws cards from the deck randomly</w:t>
      </w:r>
    </w:p>
    <w:p w:rsidR="00DF2403" w:rsidRDefault="00DF2403" w:rsidP="00CD240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Face up cards – when any of the five cards are clicked, a popup appears in which a player can select any two cards they wish to pickup to add to their hand</w:t>
      </w:r>
    </w:p>
    <w:p w:rsidR="00DF2403" w:rsidRDefault="00DF2403" w:rsidP="00CD240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Route Selection – click on the map, selecting two cities, a player can </w:t>
      </w:r>
      <w:r w:rsidR="005452E8">
        <w:rPr>
          <w:sz w:val="24"/>
          <w:szCs w:val="24"/>
        </w:rPr>
        <w:t>click to purchase the route or  clear a currently selected route</w:t>
      </w:r>
    </w:p>
    <w:p w:rsidR="005452E8" w:rsidRDefault="005452E8" w:rsidP="00CD240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Player Info – a box in the upper right corner that shows the players: names, points, number of trains, current score, color and highlights the player whose turn it is</w:t>
      </w:r>
    </w:p>
    <w:p w:rsidR="00CD240F" w:rsidRDefault="00EA364D" w:rsidP="007D00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Current hand – shows the hand of the player whose turn it is in the bottom right corner</w:t>
      </w:r>
      <w:bookmarkStart w:id="0" w:name="_GoBack"/>
      <w:bookmarkEnd w:id="0"/>
    </w:p>
    <w:p w:rsidR="000643D5" w:rsidRPr="000643D5" w:rsidRDefault="000643D5" w:rsidP="000643D5">
      <w:pPr>
        <w:rPr>
          <w:sz w:val="24"/>
          <w:szCs w:val="24"/>
        </w:rPr>
      </w:pPr>
    </w:p>
    <w:sectPr w:rsidR="000643D5" w:rsidRPr="00064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646ED"/>
    <w:multiLevelType w:val="hybridMultilevel"/>
    <w:tmpl w:val="5ECAFDEE"/>
    <w:lvl w:ilvl="0" w:tplc="8B22F7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0B3"/>
    <w:rsid w:val="000643D5"/>
    <w:rsid w:val="005452E8"/>
    <w:rsid w:val="006F4D09"/>
    <w:rsid w:val="007D00B3"/>
    <w:rsid w:val="00CD240F"/>
    <w:rsid w:val="00DF2403"/>
    <w:rsid w:val="00EA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FADE6-0B22-4B5B-B112-624CA771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F9DEF6B.dotm</Template>
  <TotalTime>23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Siena College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Saxe, Timothy</dc:creator>
  <cp:keywords/>
  <dc:description/>
  <cp:lastModifiedBy>Saxe, Timothy</cp:lastModifiedBy>
  <cp:revision>4</cp:revision>
  <dcterms:created xsi:type="dcterms:W3CDTF">2016-05-02T21:52:00Z</dcterms:created>
  <dcterms:modified xsi:type="dcterms:W3CDTF">2016-05-02T22:15:00Z</dcterms:modified>
</cp:coreProperties>
</file>